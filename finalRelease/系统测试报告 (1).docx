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9338" w14:textId="77777777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D7975D3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67AA1F7A" w14:textId="77777777" w:rsidR="00320074" w:rsidRDefault="00320074">
      <w:pPr>
        <w:pStyle w:val="a4"/>
        <w:jc w:val="right"/>
        <w:rPr>
          <w:sz w:val="28"/>
        </w:rPr>
      </w:pPr>
    </w:p>
    <w:p w14:paraId="04868708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7F6ED1D" w14:textId="77777777" w:rsidR="00F03B5C" w:rsidRDefault="00F03B5C">
      <w:pPr>
        <w:pStyle w:val="a4"/>
        <w:rPr>
          <w:sz w:val="28"/>
        </w:rPr>
      </w:pPr>
    </w:p>
    <w:p w14:paraId="16F335A6" w14:textId="77777777" w:rsidR="00F03B5C" w:rsidRDefault="00F03B5C"/>
    <w:p w14:paraId="0B5DD90E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2A5CA6F5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3F7DD9A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A147F10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5DCD80AE" w14:textId="77777777">
        <w:tc>
          <w:tcPr>
            <w:tcW w:w="2304" w:type="dxa"/>
          </w:tcPr>
          <w:p w14:paraId="5F5B720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231B7D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866189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FC9DA6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0C065AE" w14:textId="77777777">
        <w:tc>
          <w:tcPr>
            <w:tcW w:w="2304" w:type="dxa"/>
          </w:tcPr>
          <w:p w14:paraId="2FCE816F" w14:textId="36C0B31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40778">
              <w:rPr>
                <w:rFonts w:ascii="Times New Roman"/>
              </w:rPr>
              <w:t>18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A40778">
              <w:rPr>
                <w:rFonts w:ascii="Times New Roma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A40778">
              <w:rPr>
                <w:rFonts w:ascii="Times New Roman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0483A38" w14:textId="43E32A36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40778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40778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DEE4758" w14:textId="37415391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 w:rsidR="00A40778">
              <w:rPr>
                <w:rFonts w:hint="eastAsia"/>
              </w:rPr>
              <w:t>init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0933BC03" w14:textId="537AA672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40778">
              <w:rPr>
                <w:rFonts w:hint="eastAsia"/>
              </w:rPr>
              <w:t>王榆彬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0E818D57" w14:textId="77777777">
        <w:tc>
          <w:tcPr>
            <w:tcW w:w="2304" w:type="dxa"/>
          </w:tcPr>
          <w:p w14:paraId="10098C9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963688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5ADDD8E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A197A9D" w14:textId="77777777" w:rsidR="00F03B5C" w:rsidRDefault="00F03B5C">
            <w:pPr>
              <w:pStyle w:val="Tabletext"/>
            </w:pPr>
          </w:p>
        </w:tc>
      </w:tr>
      <w:tr w:rsidR="00F03B5C" w14:paraId="4EEA2C0A" w14:textId="77777777">
        <w:tc>
          <w:tcPr>
            <w:tcW w:w="2304" w:type="dxa"/>
          </w:tcPr>
          <w:p w14:paraId="1B17EDD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00C2388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CBBC463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A69FBB4" w14:textId="77777777" w:rsidR="00F03B5C" w:rsidRDefault="00F03B5C">
            <w:pPr>
              <w:pStyle w:val="Tabletext"/>
            </w:pPr>
          </w:p>
        </w:tc>
      </w:tr>
      <w:tr w:rsidR="00F03B5C" w14:paraId="1A4406F1" w14:textId="77777777">
        <w:tc>
          <w:tcPr>
            <w:tcW w:w="2304" w:type="dxa"/>
          </w:tcPr>
          <w:p w14:paraId="08A85B05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DB88B0F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BBB99C9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7079DF9" w14:textId="77777777" w:rsidR="00F03B5C" w:rsidRDefault="00F03B5C">
            <w:pPr>
              <w:pStyle w:val="Tabletext"/>
            </w:pPr>
          </w:p>
        </w:tc>
      </w:tr>
    </w:tbl>
    <w:p w14:paraId="3ECB08D8" w14:textId="77777777" w:rsidR="00F03B5C" w:rsidRDefault="00F03B5C"/>
    <w:p w14:paraId="0E1F1047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8C0240C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E33B94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889C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A96F3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CF42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CFCA5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93738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C4EEA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04048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2ED86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2FEE8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DFBE50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94DF4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47577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2C5B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990A9B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E388F98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AE9B403" w14:textId="03F8DF66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12E5E140" w14:textId="2F67CA44" w:rsidR="00A40778" w:rsidRDefault="00A40778" w:rsidP="00A40778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测试软件项目的各项功能和并行测试性能，发现软件项目中的错误和缺陷。</w:t>
      </w:r>
    </w:p>
    <w:p w14:paraId="7D9F08D1" w14:textId="17FF1225" w:rsidR="00A40778" w:rsidRPr="00A40778" w:rsidRDefault="00A40778" w:rsidP="00A40778">
      <w:pPr>
        <w:rPr>
          <w:rFonts w:hint="eastAsia"/>
        </w:rPr>
      </w:pPr>
    </w:p>
    <w:p w14:paraId="240AB9F5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1FA8604A" w14:textId="4ABD4B81" w:rsidR="00A40778" w:rsidRDefault="00A40778" w:rsidP="00614542">
      <w:pPr>
        <w:spacing w:after="120"/>
        <w:ind w:left="720"/>
        <w:rPr>
          <w:rFonts w:ascii="Times New Roman" w:hint="eastAsia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测试了游戏交友平台游戏论坛部分的各项功能，包括发表文章，注册，评论，点赞，修改文章，删除文章等功能，并行测试在大量注册，评论等操作下，软件是否出现</w:t>
      </w:r>
      <w:r>
        <w:rPr>
          <w:rFonts w:ascii="Times New Roman" w:hint="eastAsia"/>
          <w:i/>
          <w:snapToGrid/>
          <w:color w:val="0000FF"/>
        </w:rPr>
        <w:t>bug</w:t>
      </w:r>
      <w:r>
        <w:rPr>
          <w:rFonts w:ascii="Times New Roman" w:hint="eastAsia"/>
          <w:i/>
          <w:snapToGrid/>
          <w:color w:val="0000FF"/>
        </w:rPr>
        <w:t>。</w:t>
      </w:r>
    </w:p>
    <w:p w14:paraId="11952EED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2335EE2D" w14:textId="77777777"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14:paraId="66FEF10A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5D71EB6A" w14:textId="77777777"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14:paraId="76613917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0AD823AA" w14:textId="77777777"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14:paraId="20DCF16C" w14:textId="7777777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7268CB5" w14:textId="77777777"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14:paraId="7CF0D8BD" w14:textId="77777777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3EB7B476" w14:textId="77777777"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14:paraId="2892D8A1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248D5016" w14:textId="77777777"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14:paraId="5C462D4A" w14:textId="77777777"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14:paraId="0B444CCC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14:paraId="5642EA93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602DF9A5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CF0C86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65F24E1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48206BD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ED6C87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30D451A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5C4D026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1163077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1F22EB8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9B163F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554EC1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741F9D51" w14:textId="77777777" w:rsidTr="00BF6954">
        <w:tc>
          <w:tcPr>
            <w:tcW w:w="993" w:type="dxa"/>
            <w:vMerge w:val="restart"/>
          </w:tcPr>
          <w:p w14:paraId="1BAB1F2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0ED7D220" w14:textId="322DD1A0" w:rsidR="00955DC2" w:rsidRPr="00BF6954" w:rsidRDefault="00A4077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（标签分类）</w:t>
            </w:r>
          </w:p>
        </w:tc>
        <w:tc>
          <w:tcPr>
            <w:tcW w:w="979" w:type="dxa"/>
          </w:tcPr>
          <w:p w14:paraId="08A4C1C3" w14:textId="75877171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33AA08CB" w14:textId="54157B16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D201B01" w14:textId="571FDB59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3B8C53C" w14:textId="3EA72735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.33%</w:t>
            </w:r>
          </w:p>
        </w:tc>
        <w:tc>
          <w:tcPr>
            <w:tcW w:w="1116" w:type="dxa"/>
          </w:tcPr>
          <w:p w14:paraId="127380C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6148E0D" w14:textId="77777777" w:rsidTr="00BF6954">
        <w:tc>
          <w:tcPr>
            <w:tcW w:w="993" w:type="dxa"/>
            <w:vMerge/>
          </w:tcPr>
          <w:p w14:paraId="7BE31C8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2C9E9F7" w14:textId="17DDE962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  <w:r w:rsidR="00A40778">
              <w:rPr>
                <w:rFonts w:ascii="Times New Roman" w:hint="eastAsia"/>
                <w:b/>
                <w:snapToGrid/>
                <w:sz w:val="21"/>
                <w:szCs w:val="21"/>
              </w:rPr>
              <w:t>（评论提交）</w:t>
            </w:r>
          </w:p>
        </w:tc>
        <w:tc>
          <w:tcPr>
            <w:tcW w:w="979" w:type="dxa"/>
          </w:tcPr>
          <w:p w14:paraId="272185DE" w14:textId="374F09E0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4C196705" w14:textId="319F8722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5920EB3" w14:textId="500FF1E0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F4AA15F" w14:textId="5B067365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D1DAA2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6E2FA129" w14:textId="77777777" w:rsidTr="00BF6954">
        <w:tc>
          <w:tcPr>
            <w:tcW w:w="993" w:type="dxa"/>
            <w:vMerge/>
          </w:tcPr>
          <w:p w14:paraId="0D9A6F7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8B269D0" w14:textId="2D97EE3A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14:paraId="6F92450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96DF55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6A6979B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70733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02101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1B4091B" w14:textId="77777777" w:rsidTr="00BF6954">
        <w:tc>
          <w:tcPr>
            <w:tcW w:w="993" w:type="dxa"/>
            <w:vMerge/>
          </w:tcPr>
          <w:p w14:paraId="3446903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21669A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0E06BA3" w14:textId="51560FDB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3C8E0DA1" w14:textId="5BF7CCD8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0ADA2EC" w14:textId="2AF1FD73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104FF6FA" w14:textId="106F97BB" w:rsidR="00955DC2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66C293F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5EF0673F" w14:textId="77777777" w:rsidTr="00BF6954">
        <w:tc>
          <w:tcPr>
            <w:tcW w:w="993" w:type="dxa"/>
            <w:vMerge w:val="restart"/>
          </w:tcPr>
          <w:p w14:paraId="02CE337E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B9A24B7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237F6650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6984CFC5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723A810" w14:textId="38295105" w:rsidR="00773B16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DF32C15" w14:textId="2546EF60" w:rsidR="00773B16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4EED2EF" w14:textId="2645BD6E" w:rsidR="00773B16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291EE23C" w14:textId="2DF9EA3F" w:rsidR="00773B16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14:paraId="20D9CF3F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3C2B7B0E" w14:textId="77777777" w:rsidTr="00BF6954">
        <w:tc>
          <w:tcPr>
            <w:tcW w:w="993" w:type="dxa"/>
            <w:vMerge/>
          </w:tcPr>
          <w:p w14:paraId="47B5C10A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B7EB7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0DF90368" w14:textId="6FD9C887" w:rsidR="00773B16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50466DA" w14:textId="221743B9" w:rsidR="00773B16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4EA8A45" w14:textId="718DE639" w:rsidR="00773B16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4C74113" w14:textId="6BC606A0" w:rsidR="00773B16" w:rsidRPr="00BF11EB" w:rsidRDefault="00A407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B183EBC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0E800771" w14:textId="77777777" w:rsidTr="00BF6954">
        <w:tc>
          <w:tcPr>
            <w:tcW w:w="993" w:type="dxa"/>
            <w:vMerge/>
          </w:tcPr>
          <w:p w14:paraId="6B1C89DF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0E21C49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3D63E221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BE6DC03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29338A2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F054A7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2EC4E2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385FBA21" w14:textId="77777777" w:rsidTr="00BF6954">
        <w:tc>
          <w:tcPr>
            <w:tcW w:w="993" w:type="dxa"/>
            <w:vMerge/>
          </w:tcPr>
          <w:p w14:paraId="60AA2D86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BA165B6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9C7F6DE" w14:textId="2A3290E6" w:rsidR="00773B16" w:rsidRDefault="00A4077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14:paraId="07569751" w14:textId="4F01D7A6" w:rsidR="00773B16" w:rsidRDefault="00A40778" w:rsidP="00A40778">
            <w:pPr>
              <w:spacing w:after="120"/>
              <w:ind w:firstLineChars="100" w:firstLine="200"/>
              <w:rPr>
                <w:rFonts w:ascii="Times New Roman" w:hint="eastAsia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14:paraId="1FF7AADC" w14:textId="70ED9002" w:rsidR="00773B16" w:rsidRDefault="00A4077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14:paraId="7B6288BE" w14:textId="433E03B6" w:rsidR="00773B16" w:rsidRDefault="00A40778" w:rsidP="00A40778">
            <w:pPr>
              <w:spacing w:after="120"/>
              <w:rPr>
                <w:rFonts w:ascii="Times New Roman" w:hint="eastAsia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 xml:space="preserve"> </w:t>
            </w:r>
            <w:r>
              <w:rPr>
                <w:rFonts w:ascii="Times New Roman"/>
                <w:i/>
                <w:snapToGrid/>
                <w:color w:val="0000FF"/>
              </w:rPr>
              <w:t xml:space="preserve">    10%</w:t>
            </w:r>
          </w:p>
        </w:tc>
        <w:tc>
          <w:tcPr>
            <w:tcW w:w="1116" w:type="dxa"/>
          </w:tcPr>
          <w:p w14:paraId="0E24E487" w14:textId="77777777"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40FCC8B6" w14:textId="77777777" w:rsidTr="00BF6954">
        <w:tc>
          <w:tcPr>
            <w:tcW w:w="993" w:type="dxa"/>
          </w:tcPr>
          <w:p w14:paraId="4B744879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0D248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5E3FD97D" w14:textId="641ADFB0" w:rsidR="00955DC2" w:rsidRDefault="00A4077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4</w:t>
            </w:r>
            <w:r>
              <w:rPr>
                <w:rFonts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14:paraId="528766F4" w14:textId="300D0C5C" w:rsidR="00955DC2" w:rsidRDefault="00A4077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14:paraId="2F85709D" w14:textId="7F9FFDE9" w:rsidR="00955DC2" w:rsidRDefault="00A4077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1116" w:type="dxa"/>
          </w:tcPr>
          <w:p w14:paraId="2D3E05F0" w14:textId="7C32E301" w:rsidR="00955DC2" w:rsidRDefault="00A4077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7</w:t>
            </w:r>
            <w:r>
              <w:rPr>
                <w:rFonts w:ascii="Times New Roman"/>
                <w:i/>
                <w:snapToGrid/>
                <w:color w:val="0000FF"/>
              </w:rPr>
              <w:t>.5%</w:t>
            </w:r>
          </w:p>
        </w:tc>
        <w:tc>
          <w:tcPr>
            <w:tcW w:w="1116" w:type="dxa"/>
          </w:tcPr>
          <w:p w14:paraId="3F7685E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3CACD25F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D0F61B3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6223EC0A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17231793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54EE9B11" w14:textId="77777777" w:rsidTr="007614BC">
        <w:tc>
          <w:tcPr>
            <w:tcW w:w="1596" w:type="dxa"/>
            <w:shd w:val="clear" w:color="auto" w:fill="E7E6E6" w:themeFill="background2"/>
          </w:tcPr>
          <w:p w14:paraId="384C110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93552D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DB6F4A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1ED413D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4909037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9D7554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280AAD8D" w14:textId="77777777" w:rsidTr="007614BC">
        <w:tc>
          <w:tcPr>
            <w:tcW w:w="1596" w:type="dxa"/>
          </w:tcPr>
          <w:p w14:paraId="60BFD02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9A0BD4F" w14:textId="7CF0225B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68B5D6F" w14:textId="2F0ED0F1" w:rsidR="00B90DCB" w:rsidRPr="007F35AF" w:rsidRDefault="00A4077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14:paraId="0B8C4E15" w14:textId="55D08D25" w:rsidR="00B90DCB" w:rsidRPr="007F35AF" w:rsidRDefault="00A4077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209C3E8B" w14:textId="241FAD2E" w:rsidR="00B90DCB" w:rsidRPr="007F35AF" w:rsidRDefault="00A4077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251815D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0EA0E6CC" w14:textId="77777777" w:rsidTr="007614BC">
        <w:tc>
          <w:tcPr>
            <w:tcW w:w="1596" w:type="dxa"/>
          </w:tcPr>
          <w:p w14:paraId="3CB0C8E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6517EE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22F3BB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491331B3" w14:textId="0BA5C31F" w:rsidR="00B90DCB" w:rsidRPr="007F35AF" w:rsidRDefault="00A4077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14:paraId="006685C9" w14:textId="2B2C5163" w:rsidR="00B90DCB" w:rsidRPr="007F35AF" w:rsidRDefault="00A4077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14:paraId="782716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4DC2EB90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49D3C9C8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CF0C8A8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1C4ECE6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16519C3E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53E3A0EF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3FF407F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EA1C35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7ECEFA1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5DA51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4924D2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A5973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AA6397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5F6B3E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460E84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4BAF40E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331B33F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4B662F5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0BA261EB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A2CC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32DE" w14:textId="2185DA3C" w:rsidR="009C7261" w:rsidRPr="007F35AF" w:rsidRDefault="00A407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5C6B" w14:textId="3E0E1A38" w:rsidR="009C7261" w:rsidRPr="007F35AF" w:rsidRDefault="00A407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52AE" w14:textId="5CA88D62" w:rsidR="009C7261" w:rsidRPr="007F35AF" w:rsidRDefault="00A407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标签分类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C6EF" w14:textId="795A85C6" w:rsidR="009C7261" w:rsidRPr="007F35AF" w:rsidRDefault="00A407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标签重复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A3F9" w14:textId="2CE4BBAA" w:rsidR="009C7261" w:rsidRPr="007F35AF" w:rsidRDefault="00A4077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标签与二级分类的内容有重复，会出现错误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8FE6" w14:textId="5E0022FA" w:rsidR="009C7261" w:rsidRPr="007F35AF" w:rsidRDefault="00A4077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</w:t>
            </w:r>
          </w:p>
        </w:tc>
      </w:tr>
      <w:tr w:rsidR="009C7261" w:rsidRPr="00790B3E" w14:paraId="7EE080C8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3357B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A9F7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535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8FD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22F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0FA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92A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779C1B9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96562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3034B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31E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6D1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129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4C5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07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ADBB046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906324B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DC417F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6D7A1A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1961CF2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855B1B6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6A8F6E1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1B7EE2BD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DCD2E98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7381776D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48CF745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59AE8B5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18254841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9519471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79B8A10B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B0715B6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43CBAE9F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9D8C48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BF942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77C8F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266721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F34CB6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76D0F54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DF1F795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6B408D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3C2ECC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8035B2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73E2E9F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6D4F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5D5D6" w14:textId="464AAFD4" w:rsidR="00D7790C" w:rsidRPr="00790B3E" w:rsidRDefault="00A4077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4A30" w14:textId="6D702DFD" w:rsidR="00D7790C" w:rsidRPr="00790B3E" w:rsidRDefault="00A4077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C5F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725C" w14:textId="7ADD8457" w:rsidR="00D7790C" w:rsidRPr="00790B3E" w:rsidRDefault="00A4077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1C05" w14:textId="4A33A5CD" w:rsidR="00D7790C" w:rsidRPr="00790B3E" w:rsidRDefault="00A40778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当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color w:val="000000"/>
                <w:sz w:val="21"/>
                <w:szCs w:val="21"/>
              </w:rPr>
              <w:t>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个用户以上的量级同时注册时，会出现用户数据覆盖情况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DB89" w14:textId="5FDCD01C" w:rsidR="00D7790C" w:rsidRPr="00790B3E" w:rsidRDefault="00A40778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14</w:t>
            </w:r>
          </w:p>
        </w:tc>
      </w:tr>
      <w:tr w:rsidR="00D7790C" w:rsidRPr="00790B3E" w14:paraId="57CC92AE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58DD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FD32B" w14:textId="3A483E25" w:rsidR="00D7790C" w:rsidRPr="00790B3E" w:rsidRDefault="00A40778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CC78" w14:textId="0A014A2F" w:rsidR="00D7790C" w:rsidRPr="00790B3E" w:rsidRDefault="00A4077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一版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0C1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52F5" w14:textId="43223013" w:rsidR="00D7790C" w:rsidRPr="00790B3E" w:rsidRDefault="00A4077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评论错误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511A" w14:textId="495FED18" w:rsidR="00D7790C" w:rsidRPr="00790B3E" w:rsidRDefault="00A4077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当大量用户同时评论时，会出现评论错误出现乱码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32F4" w14:textId="76821C62" w:rsidR="00D7790C" w:rsidRPr="00790B3E" w:rsidRDefault="00A4077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</w:tr>
      <w:tr w:rsidR="00D7790C" w:rsidRPr="00790B3E" w14:paraId="7E0962A1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40775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F0313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B5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D34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791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748E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1A58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57ECDC9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9B153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49A49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A4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D3A4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273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9E1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6671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4D730AC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3E73099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435D76" w14:textId="77777777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59656AE2" w14:textId="00179B72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14:paraId="31BA2605" w14:textId="6C27020B" w:rsidR="00A40778" w:rsidRDefault="00A40778" w:rsidP="00A40778">
      <w:pPr>
        <w:pStyle w:val="a9"/>
        <w:ind w:left="0"/>
      </w:pPr>
      <w:r>
        <w:rPr>
          <w:rFonts w:hint="eastAsia"/>
        </w:rPr>
        <w:t>功能测试：代码中无明显bug，代码设计上出现一个问题，在二级分类和标签的内容有所重复，并且相互包含，会导致一个帖子在不同分类下同时出现。</w:t>
      </w:r>
    </w:p>
    <w:p w14:paraId="2F86581C" w14:textId="449C87A9" w:rsidR="00A40778" w:rsidRPr="00A40778" w:rsidRDefault="00A40778" w:rsidP="00A40778">
      <w:pPr>
        <w:pStyle w:val="a9"/>
        <w:ind w:left="0"/>
        <w:rPr>
          <w:rFonts w:hint="eastAsia"/>
        </w:rPr>
      </w:pPr>
      <w:r>
        <w:rPr>
          <w:rFonts w:hint="eastAsia"/>
        </w:rPr>
        <w:t>性能测试：在1</w:t>
      </w:r>
      <w:r>
        <w:t>00</w:t>
      </w:r>
      <w:r>
        <w:rPr>
          <w:rFonts w:hint="eastAsia"/>
        </w:rPr>
        <w:t>以上用户量级的注册，1</w:t>
      </w:r>
      <w:r>
        <w:t>000</w:t>
      </w:r>
      <w:r>
        <w:rPr>
          <w:rFonts w:hint="eastAsia"/>
        </w:rPr>
        <w:t>以上用户量级的评论都会导致数据覆盖，出现问题。</w:t>
      </w:r>
    </w:p>
    <w:sectPr w:rsidR="00A40778" w:rsidRPr="00A4077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851B" w14:textId="77777777" w:rsidR="003E1CC1" w:rsidRDefault="003E1CC1">
      <w:r>
        <w:separator/>
      </w:r>
    </w:p>
  </w:endnote>
  <w:endnote w:type="continuationSeparator" w:id="0">
    <w:p w14:paraId="1E18F8F5" w14:textId="77777777" w:rsidR="003E1CC1" w:rsidRDefault="003E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5BF202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A89EFA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E7DE38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44FED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E6189CC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2BF8" w14:textId="77777777" w:rsidR="003E1CC1" w:rsidRDefault="003E1CC1">
      <w:r>
        <w:separator/>
      </w:r>
    </w:p>
  </w:footnote>
  <w:footnote w:type="continuationSeparator" w:id="0">
    <w:p w14:paraId="2404BAB0" w14:textId="77777777" w:rsidR="003E1CC1" w:rsidRDefault="003E1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11CB" w14:textId="77777777" w:rsidR="00D67C01" w:rsidRDefault="00D67C01">
    <w:pPr>
      <w:rPr>
        <w:sz w:val="24"/>
      </w:rPr>
    </w:pPr>
  </w:p>
  <w:p w14:paraId="0D9D6F4B" w14:textId="77777777" w:rsidR="00D67C01" w:rsidRDefault="00D67C01">
    <w:pPr>
      <w:pBdr>
        <w:top w:val="single" w:sz="6" w:space="1" w:color="auto"/>
      </w:pBdr>
      <w:rPr>
        <w:sz w:val="24"/>
      </w:rPr>
    </w:pPr>
  </w:p>
  <w:p w14:paraId="6BC33BDA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BDC0F75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0449DFB0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7F25FC76" w14:textId="77777777" w:rsidTr="00D24DCF">
      <w:tc>
        <w:tcPr>
          <w:tcW w:w="6379" w:type="dxa"/>
        </w:tcPr>
        <w:p w14:paraId="0CEC1BE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8F6624D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37480D17" w14:textId="77777777" w:rsidTr="00D24DCF">
      <w:tc>
        <w:tcPr>
          <w:tcW w:w="6379" w:type="dxa"/>
        </w:tcPr>
        <w:p w14:paraId="6F53288F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47F327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14:paraId="622AF0B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1CC1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00814"/>
    <w:rsid w:val="00955DC2"/>
    <w:rsid w:val="0095686C"/>
    <w:rsid w:val="009A01E2"/>
    <w:rsid w:val="009A3432"/>
    <w:rsid w:val="009C7261"/>
    <w:rsid w:val="00A07A93"/>
    <w:rsid w:val="00A25C0D"/>
    <w:rsid w:val="00A40778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CDA5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0</TotalTime>
  <Pages>6</Pages>
  <Words>524</Words>
  <Characters>2991</Characters>
  <Application>Microsoft Office Word</Application>
  <DocSecurity>0</DocSecurity>
  <Lines>24</Lines>
  <Paragraphs>7</Paragraphs>
  <ScaleCrop>false</ScaleCrop>
  <Company>&lt;SJTU&gt;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王 榆彬</cp:lastModifiedBy>
  <cp:revision>2</cp:revision>
  <dcterms:created xsi:type="dcterms:W3CDTF">2023-06-18T14:49:00Z</dcterms:created>
  <dcterms:modified xsi:type="dcterms:W3CDTF">2023-06-18T14:49:00Z</dcterms:modified>
</cp:coreProperties>
</file>